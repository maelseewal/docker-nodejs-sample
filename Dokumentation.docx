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FB4323" w14:textId="77777777" w:rsidR="00E4334C" w:rsidRDefault="00A1662C" w:rsidP="00A1662C">
      <w:pPr>
        <w:pStyle w:val="Titel"/>
      </w:pPr>
      <w:r>
        <w:t>Titel</w:t>
      </w:r>
    </w:p>
    <w:sdt>
      <w:sdtPr>
        <w:rPr>
          <w:rFonts w:ascii="Arial" w:eastAsiaTheme="minorHAnsi" w:hAnsi="Arial" w:cstheme="minorBidi"/>
          <w:color w:val="auto"/>
          <w:kern w:val="2"/>
          <w:sz w:val="22"/>
          <w:szCs w:val="24"/>
          <w:lang w:val="de-DE" w:eastAsia="en-US"/>
          <w14:ligatures w14:val="standardContextual"/>
        </w:rPr>
        <w:id w:val="16411560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4B5E66" w14:textId="77777777" w:rsidR="00A1662C" w:rsidRDefault="00A1662C">
          <w:pPr>
            <w:pStyle w:val="Inhaltsverzeichnisberschrift"/>
          </w:pPr>
        </w:p>
        <w:p w14:paraId="377129E0" w14:textId="77777777" w:rsidR="00A1662C" w:rsidRDefault="00A1662C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  <w:lang w:val="de-DE"/>
            </w:rPr>
            <w:t>Es wurden keine Einträge für das Inhaltsverzeichnis gefunden.</w:t>
          </w:r>
          <w:r>
            <w:rPr>
              <w:b/>
              <w:bCs/>
              <w:lang w:val="de-DE"/>
            </w:rPr>
            <w:fldChar w:fldCharType="end"/>
          </w:r>
        </w:p>
      </w:sdtContent>
    </w:sdt>
    <w:p w14:paraId="0B604068" w14:textId="77777777" w:rsidR="00A1662C" w:rsidRPr="00A1662C" w:rsidRDefault="00A1662C" w:rsidP="00A1662C"/>
    <w:sectPr w:rsidR="00A1662C" w:rsidRPr="00A1662C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B1BEEC" w14:textId="77777777" w:rsidR="00672EFE" w:rsidRDefault="00672EFE" w:rsidP="00A1662C">
      <w:pPr>
        <w:spacing w:after="0" w:line="240" w:lineRule="auto"/>
      </w:pPr>
      <w:r>
        <w:separator/>
      </w:r>
    </w:p>
  </w:endnote>
  <w:endnote w:type="continuationSeparator" w:id="0">
    <w:p w14:paraId="7CD6B96C" w14:textId="77777777" w:rsidR="00672EFE" w:rsidRDefault="00672EFE" w:rsidP="00A16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0A69D3" w14:textId="77777777" w:rsidR="0079596E" w:rsidRDefault="0079596E">
    <w:pPr>
      <w:pStyle w:val="Fuzeile"/>
    </w:pPr>
    <w:r>
      <w:fldChar w:fldCharType="begin"/>
    </w:r>
    <w:r>
      <w:instrText xml:space="preserve"> TIME \@ "dd.MM.yyyy" </w:instrText>
    </w:r>
    <w:r>
      <w:fldChar w:fldCharType="separate"/>
    </w:r>
    <w:r w:rsidR="008F388B">
      <w:rPr>
        <w:noProof/>
      </w:rPr>
      <w:t>18.09.2024</w:t>
    </w:r>
    <w:r>
      <w:fldChar w:fldCharType="end"/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rPr>
        <w:lang w:val="de-DE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A5CE56" w14:textId="77777777" w:rsidR="00672EFE" w:rsidRDefault="00672EFE" w:rsidP="00A1662C">
      <w:pPr>
        <w:spacing w:after="0" w:line="240" w:lineRule="auto"/>
      </w:pPr>
      <w:r>
        <w:separator/>
      </w:r>
    </w:p>
  </w:footnote>
  <w:footnote w:type="continuationSeparator" w:id="0">
    <w:p w14:paraId="7F305E2F" w14:textId="77777777" w:rsidR="00672EFE" w:rsidRDefault="00672EFE" w:rsidP="00A166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8B31AC" w14:textId="77777777" w:rsidR="0079596E" w:rsidRDefault="0079596E">
    <w:pPr>
      <w:pStyle w:val="Kopfzeile"/>
    </w:pPr>
    <w:r>
      <w:tab/>
    </w:r>
    <w:r>
      <w:tab/>
      <w:t>Mael Seewald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88B"/>
    <w:rsid w:val="00153D92"/>
    <w:rsid w:val="00156FD5"/>
    <w:rsid w:val="00507A6D"/>
    <w:rsid w:val="00672EFE"/>
    <w:rsid w:val="0079596E"/>
    <w:rsid w:val="008F388B"/>
    <w:rsid w:val="00A1662C"/>
    <w:rsid w:val="00B049DD"/>
    <w:rsid w:val="00B5394D"/>
    <w:rsid w:val="00E4334C"/>
    <w:rsid w:val="00FB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56CDC6"/>
  <w15:chartTrackingRefBased/>
  <w15:docId w15:val="{78DC7087-74F4-471E-8628-A99F7BE8D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4334C"/>
    <w:rPr>
      <w:rFonts w:ascii="Arial" w:hAnsi="Arial"/>
      <w:sz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4334C"/>
    <w:pPr>
      <w:keepNext/>
      <w:keepLines/>
      <w:spacing w:before="1320" w:after="480"/>
      <w:outlineLvl w:val="0"/>
    </w:pPr>
    <w:rPr>
      <w:rFonts w:eastAsiaTheme="majorEastAsia" w:cstheme="majorBidi"/>
      <w:b/>
      <w:color w:val="000000" w:themeColor="text1"/>
      <w:sz w:val="52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4334C"/>
    <w:pPr>
      <w:keepNext/>
      <w:keepLines/>
      <w:spacing w:before="480" w:after="360"/>
      <w:outlineLvl w:val="1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433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433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433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433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433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433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433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4334C"/>
    <w:rPr>
      <w:rFonts w:ascii="Arial" w:eastAsiaTheme="majorEastAsia" w:hAnsi="Arial" w:cstheme="majorBidi"/>
      <w:b/>
      <w:color w:val="000000" w:themeColor="text1"/>
      <w:sz w:val="52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4334C"/>
    <w:rPr>
      <w:rFonts w:ascii="Arial" w:eastAsiaTheme="majorEastAsia" w:hAnsi="Arial" w:cstheme="majorBidi"/>
      <w:b/>
      <w:color w:val="000000" w:themeColor="text1"/>
      <w:sz w:val="36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433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4334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4334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4334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4334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4334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4334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1662C"/>
    <w:pPr>
      <w:spacing w:before="240" w:after="60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72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1662C"/>
    <w:rPr>
      <w:rFonts w:ascii="Arial" w:eastAsiaTheme="majorEastAsia" w:hAnsi="Arial" w:cstheme="majorBidi"/>
      <w:b/>
      <w:spacing w:val="-10"/>
      <w:kern w:val="28"/>
      <w:sz w:val="72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433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433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433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4334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4334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4334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433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4334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4334C"/>
    <w:rPr>
      <w:b/>
      <w:bCs/>
      <w:smallCaps/>
      <w:color w:val="0F4761" w:themeColor="accent1" w:themeShade="BF"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1662C"/>
    <w:pPr>
      <w:spacing w:before="240" w:after="0" w:line="259" w:lineRule="auto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szCs w:val="32"/>
      <w:lang w:eastAsia="de-CH"/>
      <w14:ligatures w14:val="none"/>
    </w:rPr>
  </w:style>
  <w:style w:type="paragraph" w:styleId="Kopfzeile">
    <w:name w:val="header"/>
    <w:basedOn w:val="Standard"/>
    <w:link w:val="KopfzeileZchn"/>
    <w:uiPriority w:val="99"/>
    <w:unhideWhenUsed/>
    <w:rsid w:val="00A166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1662C"/>
    <w:rPr>
      <w:rFonts w:ascii="Arial" w:hAnsi="Arial"/>
      <w:sz w:val="22"/>
    </w:rPr>
  </w:style>
  <w:style w:type="paragraph" w:styleId="Fuzeile">
    <w:name w:val="footer"/>
    <w:basedOn w:val="Standard"/>
    <w:link w:val="FuzeileZchn"/>
    <w:uiPriority w:val="99"/>
    <w:unhideWhenUsed/>
    <w:rsid w:val="00A166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1662C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els\OneDrive\Dokumente\Benutzerdefinierte%20Office-Vorlagen\ZLI_Vorlag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ZLI_Vorlage.dotx</Template>
  <TotalTime>0</TotalTime>
  <Pages>1</Pages>
  <Words>13</Words>
  <Characters>85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Maël Seewald</dc:creator>
  <cp:keywords/>
  <dc:description/>
  <cp:lastModifiedBy>Maël Seewald</cp:lastModifiedBy>
  <cp:revision>1</cp:revision>
  <dcterms:created xsi:type="dcterms:W3CDTF">2024-09-18T07:06:00Z</dcterms:created>
  <dcterms:modified xsi:type="dcterms:W3CDTF">2024-09-18T07:06:00Z</dcterms:modified>
</cp:coreProperties>
</file>